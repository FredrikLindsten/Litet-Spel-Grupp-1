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Filformat 1.4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MainHeader: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meshes 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material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kameror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pointLights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ambientLights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areaLights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Antal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spotLights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Name 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Number of verts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normals</w:t>
      </w:r>
    </w:p>
    <w:p>
      <w:pPr>
        <w:spacing w:before="0" w:after="160" w:line="259"/>
        <w:ind w:right="0" w:left="1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UvCoords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Number of faces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MeshData: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Verts=3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Normals=3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UvCoords=2 doubles</w:t>
      </w:r>
    </w:p>
    <w:p>
      <w:pPr>
        <w:spacing w:before="0" w:after="16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Faces=3 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MatHeader: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AmbientNameLength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DiffuseNameLength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SpecularNameLength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TransparencyNameLength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GlowNameLength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 Color: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 floats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AmbientLightData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DirectionalLightData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PointLightData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SpotLightData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intensity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coneAngle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penumbraAngle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dropoff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floats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3 floats pos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